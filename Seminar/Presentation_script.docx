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75330" w14:textId="77777777" w:rsidR="002B7E53" w:rsidRPr="007C3EEE" w:rsidRDefault="006204C5">
      <w:pPr>
        <w:rPr>
          <w:b/>
          <w:bCs/>
          <w:color w:val="FF0000"/>
          <w:u w:val="single"/>
        </w:rPr>
      </w:pPr>
      <w:r w:rsidRPr="007C3EEE">
        <w:rPr>
          <w:b/>
          <w:bCs/>
          <w:color w:val="FF0000"/>
          <w:u w:val="single"/>
        </w:rPr>
        <w:t>Introduction</w:t>
      </w:r>
      <w:r w:rsidR="00DD58F9" w:rsidRPr="007C3EEE">
        <w:rPr>
          <w:b/>
          <w:bCs/>
          <w:color w:val="FF0000"/>
          <w:u w:val="single"/>
        </w:rPr>
        <w:t xml:space="preserve"> &amp; Outline</w:t>
      </w:r>
    </w:p>
    <w:p w14:paraId="5D2F5425" w14:textId="77777777" w:rsidR="00DD58F9" w:rsidRDefault="00DD58F9" w:rsidP="007622E0">
      <w:pPr>
        <w:ind w:firstLine="720"/>
        <w:jc w:val="both"/>
      </w:pPr>
      <w:r>
        <w:t xml:space="preserve">Hello everyone. I’m Ahmetcan Akuz. This is my third semester in Mester of Science. My supervisor is Emine </w:t>
      </w:r>
      <w:proofErr w:type="spellStart"/>
      <w:r>
        <w:t>Bostancı</w:t>
      </w:r>
      <w:proofErr w:type="spellEnd"/>
      <w:r>
        <w:t xml:space="preserve"> and my thesis is about Fault Tolerant Operation for 3-Level NPC inverters. Before explaining the aim of the study, I want to talk about applications of electrical machines and how we can drive them. Then, I’ll explain one of the specific drivers that we focus: 3-level inverters. I’ll also </w:t>
      </w:r>
      <w:r w:rsidR="00B80D31">
        <w:t>mention</w:t>
      </w:r>
      <w:r>
        <w:t xml:space="preserve"> the possible fault states and how they can operate under </w:t>
      </w:r>
      <w:r w:rsidR="00B80D31">
        <w:t>these</w:t>
      </w:r>
      <w:r>
        <w:t xml:space="preserve"> fault situations.</w:t>
      </w:r>
    </w:p>
    <w:p w14:paraId="7BBBE515" w14:textId="77777777" w:rsidR="006204C5" w:rsidRPr="007C3EEE" w:rsidRDefault="006204C5">
      <w:pPr>
        <w:rPr>
          <w:b/>
          <w:bCs/>
          <w:color w:val="FF0000"/>
          <w:u w:val="single"/>
        </w:rPr>
      </w:pPr>
      <w:r w:rsidRPr="007C3EEE">
        <w:rPr>
          <w:b/>
          <w:bCs/>
          <w:color w:val="FF0000"/>
          <w:u w:val="single"/>
        </w:rPr>
        <w:t>Electrical Machine Drives</w:t>
      </w:r>
    </w:p>
    <w:p w14:paraId="72504811" w14:textId="77777777" w:rsidR="0086509E" w:rsidRDefault="007622E0" w:rsidP="007070DE">
      <w:pPr>
        <w:ind w:firstLine="720"/>
        <w:jc w:val="both"/>
      </w:pPr>
      <w:r>
        <w:t xml:space="preserve">In industry and daily life AC machines have lots of application </w:t>
      </w:r>
      <w:r w:rsidR="00070CD3">
        <w:t>areas</w:t>
      </w:r>
      <w:r>
        <w:t>.</w:t>
      </w:r>
      <w:r w:rsidR="00070CD3">
        <w:t xml:space="preserve"> Such as in today’s one of the most famous trends, electrical vehicles.</w:t>
      </w:r>
      <w:r>
        <w:t xml:space="preserve"> </w:t>
      </w:r>
      <w:r w:rsidR="00070CD3">
        <w:t>Or for renewable energy systems like wind turbines.</w:t>
      </w:r>
      <w:r w:rsidR="00CF3683">
        <w:t xml:space="preserve"> These machines need a source to work. However, for different demands of these machines, magnitude and frequency of the AC source must be controlled.</w:t>
      </w:r>
    </w:p>
    <w:p w14:paraId="0CE9B4AE" w14:textId="77777777" w:rsidR="00C75CBC" w:rsidRDefault="00C75CBC" w:rsidP="007070DE">
      <w:pPr>
        <w:ind w:firstLine="720"/>
        <w:jc w:val="both"/>
      </w:pPr>
      <w:r>
        <w:t xml:space="preserve">For most applications, the source is DC. For example, </w:t>
      </w:r>
      <w:r w:rsidR="00FA791E">
        <w:t xml:space="preserve">Energy is stored in the </w:t>
      </w:r>
      <w:r>
        <w:t>batter</w:t>
      </w:r>
      <w:r w:rsidR="001E6068">
        <w:t>ies</w:t>
      </w:r>
      <w:r>
        <w:t xml:space="preserve"> </w:t>
      </w:r>
      <w:r w:rsidR="00FA791E">
        <w:t>as</w:t>
      </w:r>
      <w:r>
        <w:t xml:space="preserve"> DC for the motor of the car. And this DC source must be </w:t>
      </w:r>
      <w:r w:rsidR="001E6068">
        <w:t>converted</w:t>
      </w:r>
      <w:r>
        <w:t xml:space="preserve"> to AC and controlled.</w:t>
      </w:r>
      <w:r w:rsidR="00C838E1">
        <w:t xml:space="preserve"> The best way to control these parameters is to use power electronic circuits.</w:t>
      </w:r>
      <w:r w:rsidR="00CC5E5F">
        <w:t xml:space="preserve"> </w:t>
      </w:r>
      <w:r w:rsidR="0058004A">
        <w:t>These</w:t>
      </w:r>
      <w:r w:rsidR="00CC5E5F">
        <w:t xml:space="preserve"> converters are called as DC/AC converters or most common name is inverters.</w:t>
      </w:r>
    </w:p>
    <w:p w14:paraId="7CC53E77" w14:textId="77777777" w:rsidR="00004D45" w:rsidRDefault="00004D45" w:rsidP="007070DE">
      <w:pPr>
        <w:ind w:firstLine="720"/>
        <w:jc w:val="both"/>
      </w:pPr>
      <w:r>
        <w:t>You can see the structure of the EV. Inverter is an interface between battery and the motor and for the efficient and proper drive inverter has a very critical role.</w:t>
      </w:r>
    </w:p>
    <w:p w14:paraId="35FA5178" w14:textId="77777777" w:rsidR="006204C5" w:rsidRPr="007C3EEE" w:rsidRDefault="006204C5">
      <w:pPr>
        <w:rPr>
          <w:b/>
          <w:bCs/>
          <w:color w:val="FF0000"/>
          <w:u w:val="single"/>
        </w:rPr>
      </w:pPr>
      <w:r w:rsidRPr="007C3EEE">
        <w:rPr>
          <w:b/>
          <w:bCs/>
          <w:color w:val="FF0000"/>
          <w:u w:val="single"/>
        </w:rPr>
        <w:t>Inverters</w:t>
      </w:r>
    </w:p>
    <w:p w14:paraId="5F143458" w14:textId="77777777" w:rsidR="0058004A" w:rsidRDefault="00004D45" w:rsidP="007C3EEE">
      <w:pPr>
        <w:ind w:firstLine="720"/>
        <w:jc w:val="both"/>
      </w:pPr>
      <w:r>
        <w:t xml:space="preserve">Let’s focus on the inverters. </w:t>
      </w:r>
      <w:r w:rsidR="0058004A">
        <w:t>As I mentioned, in</w:t>
      </w:r>
      <w:r w:rsidR="0033677C">
        <w:t>v</w:t>
      </w:r>
      <w:r w:rsidR="0058004A">
        <w:t xml:space="preserve">erters </w:t>
      </w:r>
      <w:r w:rsidR="00D86A5E">
        <w:t>convert DC source to AC source.</w:t>
      </w:r>
      <w:r w:rsidR="00EC2720">
        <w:t xml:space="preserve"> They obtain AC output voltages by opening and closing the switches at different times. This causes positive and negative voltages at the output. So, we can obtain a square wave voltage. This can be converted to sinusoidal signal by using some filters. Or the motor itself is enough to filter the output signal. You can see the single-phase inverter </w:t>
      </w:r>
      <w:r w:rsidR="00740682">
        <w:t>and</w:t>
      </w:r>
      <w:r w:rsidR="00EC2720">
        <w:t xml:space="preserve"> three phase inverter examples. Since the AC motor has a 3- phase, we need to use a 3-phase inverter to drive.</w:t>
      </w:r>
    </w:p>
    <w:p w14:paraId="25290650" w14:textId="5A9D7C88" w:rsidR="00C32298" w:rsidRDefault="00C32298" w:rsidP="007C3EEE">
      <w:pPr>
        <w:ind w:firstLine="720"/>
        <w:jc w:val="both"/>
      </w:pPr>
      <w:r>
        <w:t xml:space="preserve">For 3-phase </w:t>
      </w:r>
      <w:r w:rsidR="00541C7C">
        <w:t xml:space="preserve">inverters, for the applications like EV, 2-level or 3-level inverters are commonly used. You can see the comparison of two types </w:t>
      </w:r>
      <w:r w:rsidR="00D061FF">
        <w:t>of methods</w:t>
      </w:r>
      <w:r w:rsidR="00541C7C">
        <w:t>.</w:t>
      </w:r>
      <w:r w:rsidR="00D061FF">
        <w:t xml:space="preserve"> In the 2-level inverters, we have 6 switches to obtain Vdc/ and -Vdc/2 voltage levels. These switches opening and closing </w:t>
      </w:r>
      <w:proofErr w:type="spellStart"/>
      <w:r w:rsidR="00D061FF">
        <w:t>wrt</w:t>
      </w:r>
      <w:proofErr w:type="spellEnd"/>
      <w:r w:rsidR="00D061FF">
        <w:t xml:space="preserve"> some reference signals to occur alternating output. </w:t>
      </w:r>
      <w:proofErr w:type="gramStart"/>
      <w:r w:rsidR="00DA50A3">
        <w:t>Finally</w:t>
      </w:r>
      <w:proofErr w:type="gramEnd"/>
      <w:r w:rsidR="00DA50A3">
        <w:t xml:space="preserve"> the voltage stress over </w:t>
      </w:r>
      <w:proofErr w:type="gramStart"/>
      <w:r w:rsidR="00DA50A3">
        <w:t>3-</w:t>
      </w:r>
      <w:proofErr w:type="gramEnd"/>
      <w:r w:rsidR="00DA50A3">
        <w:t xml:space="preserve">level inverter’s switch is half of two-level one. This is because there is NP and </w:t>
      </w:r>
      <w:proofErr w:type="gramStart"/>
      <w:r w:rsidR="00DA50A3">
        <w:t>the each</w:t>
      </w:r>
      <w:proofErr w:type="gramEnd"/>
      <w:r w:rsidR="00DA50A3">
        <w:t xml:space="preserve"> switch will see only half of input voltage.</w:t>
      </w:r>
      <w:r w:rsidR="00E85582">
        <w:t xml:space="preserve"> </w:t>
      </w:r>
    </w:p>
    <w:p w14:paraId="53568AF9" w14:textId="3A3A1D40" w:rsidR="00E85582" w:rsidRDefault="00E85582" w:rsidP="007C3EEE">
      <w:pPr>
        <w:ind w:firstLine="720"/>
        <w:jc w:val="both"/>
      </w:pPr>
      <w:r>
        <w:t>In my thesis, I’ll focus on the 3-level NPC inverters because of the efficiency and the ability of managing the fault cases.</w:t>
      </w:r>
    </w:p>
    <w:p w14:paraId="31E3E595" w14:textId="77777777" w:rsidR="006204C5" w:rsidRPr="001D6F84" w:rsidRDefault="006204C5">
      <w:pPr>
        <w:rPr>
          <w:b/>
          <w:bCs/>
          <w:color w:val="FF0000"/>
          <w:u w:val="single"/>
        </w:rPr>
      </w:pPr>
      <w:r w:rsidRPr="001D6F84">
        <w:rPr>
          <w:b/>
          <w:bCs/>
          <w:color w:val="FF0000"/>
          <w:u w:val="single"/>
        </w:rPr>
        <w:t>Aim of the Study</w:t>
      </w:r>
    </w:p>
    <w:p w14:paraId="0EEB59A7" w14:textId="1EED2410" w:rsidR="00BB52D9" w:rsidRDefault="00BB52D9">
      <w:r>
        <w:t xml:space="preserve">In this research, </w:t>
      </w:r>
      <w:r w:rsidR="007F0E6C">
        <w:t xml:space="preserve">I’ll mainly focus on the </w:t>
      </w:r>
      <w:r w:rsidR="00207FAC">
        <w:t xml:space="preserve">3-level NPC Inverters and the fault states of this inverter. Also, how </w:t>
      </w:r>
      <w:r w:rsidR="000E45A1">
        <w:t>to operate</w:t>
      </w:r>
      <w:r w:rsidR="00207FAC">
        <w:t xml:space="preserve"> under </w:t>
      </w:r>
      <w:proofErr w:type="gramStart"/>
      <w:r w:rsidR="00207FAC">
        <w:t>this</w:t>
      </w:r>
      <w:proofErr w:type="gramEnd"/>
      <w:r w:rsidR="00207FAC">
        <w:t xml:space="preserve"> fault conditions.</w:t>
      </w:r>
    </w:p>
    <w:p w14:paraId="75DB0AF2" w14:textId="77777777" w:rsidR="00833F21" w:rsidRPr="00616EF0" w:rsidRDefault="00833F21">
      <w:pPr>
        <w:rPr>
          <w:b/>
          <w:bCs/>
          <w:color w:val="FF0000"/>
          <w:u w:val="single"/>
        </w:rPr>
      </w:pPr>
      <w:r w:rsidRPr="00616EF0">
        <w:rPr>
          <w:b/>
          <w:bCs/>
          <w:color w:val="FF0000"/>
          <w:u w:val="single"/>
        </w:rPr>
        <w:t>Inverter Control Techniques</w:t>
      </w:r>
    </w:p>
    <w:p w14:paraId="6F3FD75A" w14:textId="77777777" w:rsidR="00833F21" w:rsidRDefault="00833F21" w:rsidP="00616EF0">
      <w:pPr>
        <w:ind w:firstLine="720"/>
      </w:pPr>
      <w:r>
        <w:t>Before the drive methods of 3-level inverters, I want to talk about drive methods with 2-level inverter examples to become more clear.</w:t>
      </w:r>
    </w:p>
    <w:p w14:paraId="7F359832" w14:textId="77777777" w:rsidR="00F94929" w:rsidRPr="00F94929" w:rsidRDefault="00F94929" w:rsidP="00616EF0">
      <w:pPr>
        <w:ind w:firstLine="720"/>
        <w:rPr>
          <w:b/>
          <w:bCs/>
          <w:color w:val="0070C0"/>
        </w:rPr>
      </w:pPr>
      <w:r w:rsidRPr="00F94929">
        <w:rPr>
          <w:b/>
          <w:bCs/>
          <w:color w:val="0070C0"/>
        </w:rPr>
        <w:lastRenderedPageBreak/>
        <w:t>Sinusoidal PWM</w:t>
      </w:r>
    </w:p>
    <w:p w14:paraId="461CA3C9" w14:textId="77777777" w:rsidR="00616EF0" w:rsidRDefault="00616EF0" w:rsidP="005307B9">
      <w:pPr>
        <w:ind w:firstLine="720"/>
        <w:jc w:val="both"/>
      </w:pPr>
      <w:r>
        <w:t>Firstly, I’ll talk about the sinusodial PWM method.</w:t>
      </w:r>
      <w:r w:rsidR="00C130AE">
        <w:t xml:space="preserve"> In the sinusoidal PWM</w:t>
      </w:r>
      <w:r w:rsidR="0002009D">
        <w:t xml:space="preserve"> there is a carrier signal which is a triangular waveform and 3 reference signals with 120 degree phase shift.</w:t>
      </w:r>
      <w:r w:rsidR="00F94929">
        <w:t xml:space="preserve"> The carrier signal is compared with the referenc signal and according to this comparison switches are opened and closed at each leg.</w:t>
      </w:r>
      <w:r w:rsidR="005307B9">
        <w:t xml:space="preserve"> The amplitude of the signals can controlled by the amplitude of reference signals. This called as modulation index.</w:t>
      </w:r>
      <w:r w:rsidR="00453372">
        <w:t xml:space="preserve"> The peak amplitude for output voltage is Vdc/2</w:t>
      </w:r>
      <w:r w:rsidR="00BD39BA">
        <w:t xml:space="preserve"> for this method.</w:t>
      </w:r>
    </w:p>
    <w:p w14:paraId="53C425F8" w14:textId="77777777" w:rsidR="00BD39BA" w:rsidRPr="0026706C" w:rsidRDefault="00BD39BA" w:rsidP="005307B9">
      <w:pPr>
        <w:ind w:firstLine="720"/>
        <w:jc w:val="both"/>
        <w:rPr>
          <w:b/>
          <w:bCs/>
          <w:color w:val="0070C0"/>
        </w:rPr>
      </w:pPr>
      <w:r w:rsidRPr="0026706C">
        <w:rPr>
          <w:b/>
          <w:bCs/>
          <w:color w:val="0070C0"/>
        </w:rPr>
        <w:t>SVPWM</w:t>
      </w:r>
    </w:p>
    <w:p w14:paraId="26F16DAB" w14:textId="77777777" w:rsidR="00BD39BA" w:rsidRPr="00833F21" w:rsidRDefault="00BD39BA" w:rsidP="005307B9">
      <w:pPr>
        <w:ind w:firstLine="720"/>
        <w:jc w:val="both"/>
      </w:pPr>
      <w:r>
        <w:t>On the other hand, there is another method called as Space Vector PWM.</w:t>
      </w:r>
      <w:r w:rsidR="00874022">
        <w:t xml:space="preserve"> In this method,</w:t>
      </w:r>
      <w:r w:rsidR="00667B11">
        <w:t xml:space="preserve"> we want to </w:t>
      </w:r>
      <w:r w:rsidR="009E39E9">
        <w:t>convert reference voltages from rotational 3 signal to stationary 2 signal to decrease number control parameters. To make this we use two tranformation methods called clarke and park transformation. After these transformations, we can obtain a stationary vector</w:t>
      </w:r>
      <w:r w:rsidR="00252C16">
        <w:t xml:space="preserve"> with d and q axes. You can see the vector diagram</w:t>
      </w:r>
      <w:r w:rsidR="005D6081">
        <w:t xml:space="preserve"> here.</w:t>
      </w:r>
    </w:p>
    <w:p w14:paraId="1708F30B" w14:textId="77777777" w:rsidR="009735A2" w:rsidRPr="001D6F84" w:rsidRDefault="009735A2">
      <w:pPr>
        <w:rPr>
          <w:b/>
          <w:bCs/>
          <w:color w:val="FF0000"/>
          <w:u w:val="single"/>
        </w:rPr>
      </w:pPr>
      <w:r w:rsidRPr="001D6F84">
        <w:rPr>
          <w:b/>
          <w:bCs/>
          <w:color w:val="FF0000"/>
          <w:u w:val="single"/>
        </w:rPr>
        <w:t>3-</w:t>
      </w:r>
      <w:r w:rsidR="00AD2E66" w:rsidRPr="001D6F84">
        <w:rPr>
          <w:b/>
          <w:bCs/>
          <w:color w:val="FF0000"/>
          <w:u w:val="single"/>
        </w:rPr>
        <w:t>Level</w:t>
      </w:r>
      <w:r w:rsidRPr="001D6F84">
        <w:rPr>
          <w:b/>
          <w:bCs/>
          <w:color w:val="FF0000"/>
          <w:u w:val="single"/>
        </w:rPr>
        <w:t xml:space="preserve"> Inverters and Drive Methods</w:t>
      </w:r>
    </w:p>
    <w:p w14:paraId="4D60B022" w14:textId="77777777" w:rsidR="00BF0803" w:rsidRDefault="00874022" w:rsidP="001D6F84">
      <w:pPr>
        <w:jc w:val="both"/>
      </w:pPr>
      <w:r>
        <w:tab/>
        <w:t xml:space="preserve">Let’s briefly talk about 3-level NPC inverters. Unlike 2-level inverters, there are 4 switches and 2 diode s to obtain 3 stages instead of two. </w:t>
      </w:r>
      <w:r w:rsidR="002A22EB">
        <w:t xml:space="preserve">These are Vdc/2, 0 and -Vdc/2. </w:t>
      </w:r>
      <w:r w:rsidR="00FD69A8">
        <w:t xml:space="preserve">Output voltage of the inverter can be look like this. </w:t>
      </w:r>
      <w:r w:rsidR="00BF0803">
        <w:t xml:space="preserve">In this research we’ll focus on the SVPWM control methods of 3-level inverters. </w:t>
      </w:r>
    </w:p>
    <w:p w14:paraId="45D62CB7" w14:textId="77777777" w:rsidR="000A4C2F" w:rsidRDefault="00BF0803" w:rsidP="00667B11">
      <w:pPr>
        <w:jc w:val="both"/>
      </w:pPr>
      <w:r>
        <w:tab/>
        <w:t>Like 2-level inverters, we</w:t>
      </w:r>
      <w:r w:rsidR="004E3F0E">
        <w:t xml:space="preserve"> want to obtain a vector to drive the motor. However, since we have </w:t>
      </w:r>
      <w:r w:rsidR="003B5487">
        <w:t xml:space="preserve">3 stages in 3-level inverters, we can obtain 27 different </w:t>
      </w:r>
      <w:r w:rsidR="00075A79">
        <w:t>vectors</w:t>
      </w:r>
      <w:r w:rsidR="003B5487">
        <w:t>.</w:t>
      </w:r>
      <w:r w:rsidR="000A4C2F">
        <w:t xml:space="preserve"> There are </w:t>
      </w:r>
      <w:proofErr w:type="spellStart"/>
      <w:r w:rsidR="000A4C2F">
        <w:t>wtill</w:t>
      </w:r>
      <w:proofErr w:type="spellEnd"/>
      <w:r w:rsidR="000A4C2F">
        <w:t xml:space="preserve"> a hexagonal space vector diagram as in 2-</w:t>
      </w:r>
      <w:proofErr w:type="gramStart"/>
      <w:r w:rsidR="000A4C2F">
        <w:t>level</w:t>
      </w:r>
      <w:proofErr w:type="gramEnd"/>
      <w:r w:rsidR="000A4C2F">
        <w:t xml:space="preserve"> but the vectors magnitudes are different. </w:t>
      </w:r>
      <w:proofErr w:type="gramStart"/>
      <w:r w:rsidR="000A4C2F">
        <w:t>So</w:t>
      </w:r>
      <w:proofErr w:type="gramEnd"/>
      <w:r w:rsidR="000A4C2F">
        <w:t xml:space="preserve"> we can control the magnitude and phase with both null vectors and small vectors. To define the desired vectors, we must divide this diagram to 6 and adjust </w:t>
      </w:r>
      <w:proofErr w:type="gramStart"/>
      <w:r w:rsidR="000A4C2F">
        <w:t>timing</w:t>
      </w:r>
      <w:proofErr w:type="gramEnd"/>
      <w:r w:rsidR="000A4C2F">
        <w:t xml:space="preserve"> of the vector according to this information. </w:t>
      </w:r>
    </w:p>
    <w:p w14:paraId="1151D89A" w14:textId="3AA95881" w:rsidR="00874022" w:rsidRDefault="000A4C2F" w:rsidP="000A4C2F">
      <w:pPr>
        <w:ind w:firstLine="720"/>
        <w:jc w:val="both"/>
      </w:pPr>
      <w:r>
        <w:t xml:space="preserve">To minimize losses, we need to adjust timing and sequence of the vectors like in the 2-level control. In </w:t>
      </w:r>
      <w:proofErr w:type="gramStart"/>
      <w:r>
        <w:t>the normal</w:t>
      </w:r>
      <w:proofErr w:type="gramEnd"/>
      <w:r>
        <w:t xml:space="preserve"> operations, everything can be OK but due to nature of the components or because of the disturbances, there will be a fault in switches. The </w:t>
      </w:r>
      <w:r w:rsidR="008D1331">
        <w:t>behavior</w:t>
      </w:r>
      <w:r>
        <w:t xml:space="preserve"> of the inverter </w:t>
      </w:r>
      <w:proofErr w:type="gramStart"/>
      <w:r>
        <w:t>also</w:t>
      </w:r>
      <w:proofErr w:type="gramEnd"/>
      <w:r>
        <w:t xml:space="preserve"> </w:t>
      </w:r>
      <w:r w:rsidR="008D1331">
        <w:t>important</w:t>
      </w:r>
      <w:r>
        <w:t xml:space="preserve"> for our operations.</w:t>
      </w:r>
      <w:r w:rsidR="00667B11">
        <w:t xml:space="preserve"> </w:t>
      </w:r>
      <w:r w:rsidR="003B5487">
        <w:t xml:space="preserve"> </w:t>
      </w:r>
      <w:r w:rsidR="00BF0803">
        <w:t xml:space="preserve"> </w:t>
      </w:r>
      <w:r w:rsidR="00874022">
        <w:t xml:space="preserve"> </w:t>
      </w:r>
    </w:p>
    <w:p w14:paraId="0BEF5408" w14:textId="77777777" w:rsidR="009735A2" w:rsidRPr="00B77825" w:rsidRDefault="009735A2">
      <w:pPr>
        <w:rPr>
          <w:b/>
          <w:bCs/>
          <w:color w:val="FF0000"/>
          <w:u w:val="single"/>
        </w:rPr>
      </w:pPr>
      <w:r w:rsidRPr="00B77825">
        <w:rPr>
          <w:b/>
          <w:bCs/>
          <w:color w:val="FF0000"/>
          <w:u w:val="single"/>
        </w:rPr>
        <w:t>Possible Fault States</w:t>
      </w:r>
    </w:p>
    <w:p w14:paraId="0DEE8498" w14:textId="13712C42" w:rsidR="00F015B8" w:rsidRDefault="00F015B8" w:rsidP="00B77825">
      <w:pPr>
        <w:jc w:val="both"/>
      </w:pPr>
      <w:r>
        <w:t xml:space="preserve">For the switches, we can face two important fault scenarios: open circuit and short circuit. Short circuit is far more dangerous and not controllable after the fault happens. </w:t>
      </w:r>
      <w:proofErr w:type="gramStart"/>
      <w:r>
        <w:t>Best</w:t>
      </w:r>
      <w:proofErr w:type="gramEnd"/>
      <w:r>
        <w:t xml:space="preserve"> option to stop the motor as fast as possible under this condition. The phase current distortion is </w:t>
      </w:r>
      <w:proofErr w:type="spellStart"/>
      <w:r>
        <w:t>hig</w:t>
      </w:r>
      <w:proofErr w:type="spellEnd"/>
      <w:r>
        <w:t xml:space="preserve"> and overcurrent condition happens. On the other hand, there is a change to operate with open circuit fault. However, the middle switch </w:t>
      </w:r>
      <w:proofErr w:type="gramStart"/>
      <w:r>
        <w:t>give</w:t>
      </w:r>
      <w:proofErr w:type="gramEnd"/>
      <w:r>
        <w:t xml:space="preserve"> larger damage to </w:t>
      </w:r>
      <w:proofErr w:type="gramStart"/>
      <w:r>
        <w:t>operation</w:t>
      </w:r>
      <w:proofErr w:type="gramEnd"/>
      <w:r>
        <w:t xml:space="preserve"> strategy. We’ll see in the next slides.</w:t>
      </w:r>
    </w:p>
    <w:p w14:paraId="79FBB57B" w14:textId="6743E6F1" w:rsidR="008D1331" w:rsidRDefault="008D1331">
      <w:r>
        <w:t>Let’s look at the</w:t>
      </w:r>
      <w:r w:rsidR="00B77825">
        <w:t xml:space="preserve"> </w:t>
      </w:r>
      <w:proofErr w:type="gramStart"/>
      <w:r w:rsidR="00B77825">
        <w:t>all</w:t>
      </w:r>
      <w:proofErr w:type="gramEnd"/>
      <w:r>
        <w:t xml:space="preserve"> fault situations</w:t>
      </w:r>
    </w:p>
    <w:p w14:paraId="77776057" w14:textId="77777777" w:rsidR="009735A2" w:rsidRPr="001A3CFA" w:rsidRDefault="009735A2">
      <w:pPr>
        <w:rPr>
          <w:b/>
          <w:bCs/>
          <w:color w:val="FF0000"/>
          <w:u w:val="single"/>
        </w:rPr>
      </w:pPr>
      <w:r w:rsidRPr="001A3CFA">
        <w:rPr>
          <w:b/>
          <w:bCs/>
          <w:color w:val="FF0000"/>
          <w:u w:val="single"/>
        </w:rPr>
        <w:t>Fault Tolerant Operation</w:t>
      </w:r>
    </w:p>
    <w:p w14:paraId="2A67183A" w14:textId="19EB5686" w:rsidR="001A3CFA" w:rsidRDefault="001A3CFA">
      <w:proofErr w:type="spellStart"/>
      <w:r>
        <w:t>Hepsini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anlat</w:t>
      </w:r>
      <w:proofErr w:type="spellEnd"/>
      <w:r>
        <w:t>.</w:t>
      </w:r>
    </w:p>
    <w:p w14:paraId="39B7D49B" w14:textId="77777777" w:rsidR="009735A2" w:rsidRDefault="009735A2">
      <w:r>
        <w:t>Conclusion</w:t>
      </w:r>
    </w:p>
    <w:p w14:paraId="5C640078" w14:textId="77777777" w:rsidR="006204C5" w:rsidRDefault="009735A2">
      <w:r>
        <w:t xml:space="preserve"> </w:t>
      </w:r>
    </w:p>
    <w:sectPr w:rsidR="006204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3D96"/>
    <w:multiLevelType w:val="hybridMultilevel"/>
    <w:tmpl w:val="FFFFFFFF"/>
    <w:lvl w:ilvl="0" w:tplc="AD68E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6F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6EB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A6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49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3E0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EE0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4F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7CF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3874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FF"/>
    <w:rsid w:val="00004D45"/>
    <w:rsid w:val="0002009D"/>
    <w:rsid w:val="00070CD3"/>
    <w:rsid w:val="00075A79"/>
    <w:rsid w:val="000A4C2F"/>
    <w:rsid w:val="000E45A1"/>
    <w:rsid w:val="001A3CFA"/>
    <w:rsid w:val="001D6F84"/>
    <w:rsid w:val="001E6068"/>
    <w:rsid w:val="00207FAC"/>
    <w:rsid w:val="00252C16"/>
    <w:rsid w:val="0026706C"/>
    <w:rsid w:val="002A22EB"/>
    <w:rsid w:val="002B7E53"/>
    <w:rsid w:val="0033677C"/>
    <w:rsid w:val="003B5487"/>
    <w:rsid w:val="00453372"/>
    <w:rsid w:val="004E3F0E"/>
    <w:rsid w:val="005307B9"/>
    <w:rsid w:val="00541C7C"/>
    <w:rsid w:val="0058004A"/>
    <w:rsid w:val="005D6081"/>
    <w:rsid w:val="00616EF0"/>
    <w:rsid w:val="006204C5"/>
    <w:rsid w:val="00667B11"/>
    <w:rsid w:val="007070DE"/>
    <w:rsid w:val="00740682"/>
    <w:rsid w:val="007622E0"/>
    <w:rsid w:val="007C3EEE"/>
    <w:rsid w:val="007F0E6C"/>
    <w:rsid w:val="00833F21"/>
    <w:rsid w:val="0086509E"/>
    <w:rsid w:val="00874022"/>
    <w:rsid w:val="008D1331"/>
    <w:rsid w:val="008E3AC1"/>
    <w:rsid w:val="009735A2"/>
    <w:rsid w:val="009E39E9"/>
    <w:rsid w:val="00AD2E66"/>
    <w:rsid w:val="00B77825"/>
    <w:rsid w:val="00B80D31"/>
    <w:rsid w:val="00BB52D9"/>
    <w:rsid w:val="00BD39BA"/>
    <w:rsid w:val="00BF0803"/>
    <w:rsid w:val="00C130AE"/>
    <w:rsid w:val="00C32298"/>
    <w:rsid w:val="00C75CBC"/>
    <w:rsid w:val="00C838E1"/>
    <w:rsid w:val="00CC5E5F"/>
    <w:rsid w:val="00CF3683"/>
    <w:rsid w:val="00D061FF"/>
    <w:rsid w:val="00D86A5E"/>
    <w:rsid w:val="00DA50A3"/>
    <w:rsid w:val="00DD58F9"/>
    <w:rsid w:val="00E85582"/>
    <w:rsid w:val="00EC2720"/>
    <w:rsid w:val="00F015B8"/>
    <w:rsid w:val="00F94929"/>
    <w:rsid w:val="00FA791E"/>
    <w:rsid w:val="00FD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EDB42"/>
  <w14:defaultImageDpi w14:val="0"/>
  <w15:docId w15:val="{BD74F1C8-9DD7-4961-83AC-BA1EDBBD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96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4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tcan.akuz\Documents\GitHub\Thesis\Seminar\Presentation_scrip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Presentation_script2.dotx</Template>
  <TotalTime>176</TotalTime>
  <Pages>2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Ahmetcan Akuz</dc:creator>
  <cp:keywords/>
  <dc:description/>
  <cp:lastModifiedBy>Ahmetcan Akuz</cp:lastModifiedBy>
  <cp:revision>9</cp:revision>
  <dcterms:created xsi:type="dcterms:W3CDTF">2024-03-24T08:35:00Z</dcterms:created>
  <dcterms:modified xsi:type="dcterms:W3CDTF">2024-03-24T11:32:00Z</dcterms:modified>
</cp:coreProperties>
</file>